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68B" w14:textId="77777777" w:rsidR="00A71195" w:rsidRDefault="00A71195">
      <w:bookmarkStart w:id="0" w:name="_Hlk74132105"/>
      <w:bookmarkEnd w:id="0"/>
    </w:p>
    <w:p w14:paraId="151FDB41" w14:textId="77777777" w:rsidR="000072FE" w:rsidRDefault="000072FE" w:rsidP="000072FE"/>
    <w:tbl>
      <w:tblPr>
        <w:tblpPr w:leftFromText="187" w:rightFromText="187" w:vertAnchor="page" w:horzAnchor="margin" w:tblpY="117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380"/>
      </w:tblGrid>
      <w:tr w:rsidR="005445BC" w14:paraId="51086084" w14:textId="77777777" w:rsidTr="005445BC">
        <w:trPr>
          <w:trHeight w:val="483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99508C" w14:textId="214CD940" w:rsidR="005445BC" w:rsidRDefault="00AB1C82" w:rsidP="005445BC">
            <w:pPr>
              <w:pStyle w:val="Tablasygrficos"/>
              <w:jc w:val="left"/>
              <w:rPr>
                <w:rStyle w:val="TituloPortadaCar"/>
                <w:sz w:val="18"/>
              </w:rPr>
            </w:pPr>
            <w:r>
              <w:rPr>
                <w:rStyle w:val="TituloPortadaCar"/>
                <w:sz w:val="18"/>
              </w:rPr>
              <w:t>Semana 2</w:t>
            </w:r>
          </w:p>
          <w:p w14:paraId="65B3B08C" w14:textId="5374247E" w:rsidR="005445BC" w:rsidRPr="00C14538" w:rsidRDefault="00BE2528" w:rsidP="005445BC">
            <w:pPr>
              <w:pStyle w:val="Tablasygrficos"/>
              <w:jc w:val="left"/>
              <w:rPr>
                <w:rStyle w:val="BookTitle"/>
                <w:b w:val="0"/>
                <w:bCs w:val="0"/>
                <w:i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/>
                <w:iCs w:val="0"/>
                <w:spacing w:val="0"/>
              </w:rPr>
              <w:t>Ignacio Sarmiento-Barbieri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Style w:val="BookTitle"/>
              </w:rPr>
              <w:alias w:val="Fecha"/>
              <w:tag w:val="Fecha"/>
              <w:id w:val="13406932"/>
              <w:placeholder>
                <w:docPart w:val="6437A8E815FD47D2BA74F2E7129D39A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7-14T00:00:00Z">
                <w:dateFormat w:val="d-M-yyyy"/>
                <w:lid w:val="es-ES"/>
                <w:storeMappedDataAs w:val="dateTime"/>
                <w:calendar w:val="gregorian"/>
              </w:date>
            </w:sdtPr>
            <w:sdtEndPr>
              <w:rPr>
                <w:rStyle w:val="BookTitle"/>
              </w:rPr>
            </w:sdtEndPr>
            <w:sdtContent>
              <w:p w14:paraId="3988D2B6" w14:textId="557F4A28" w:rsidR="005445BC" w:rsidRPr="00C14538" w:rsidRDefault="00251A75" w:rsidP="005445BC">
                <w:pPr>
                  <w:pStyle w:val="NoSpacing"/>
                  <w:rPr>
                    <w:rStyle w:val="TituloPortadaCar"/>
                    <w:b/>
                    <w:bCs/>
                    <w:i/>
                    <w:iCs/>
                    <w:color w:val="auto"/>
                    <w:spacing w:val="5"/>
                    <w:sz w:val="21"/>
                  </w:rPr>
                </w:pPr>
                <w:r>
                  <w:rPr>
                    <w:rStyle w:val="BookTitle"/>
                    <w:lang w:val="es-ES"/>
                  </w:rPr>
                  <w:t>14-7-2021</w:t>
                </w:r>
              </w:p>
            </w:sdtContent>
          </w:sdt>
        </w:tc>
      </w:tr>
    </w:tbl>
    <w:p w14:paraId="022B0E68" w14:textId="77777777" w:rsidR="004B5E40" w:rsidRDefault="001E5C24">
      <w:pPr>
        <w:rPr>
          <w:rFonts w:ascii="Antenna Bold" w:hAnsi="Antenna Bold"/>
        </w:rPr>
      </w:pPr>
      <w:r>
        <w:rPr>
          <w:rFonts w:ascii="Antenna Bold" w:hAnsi="Antenna Bold"/>
        </w:rP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19CDE3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10EEF940" w:rsidR="00C14538" w:rsidRDefault="00AB1C82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Avances Propuesta Inicial</w:t>
            </w:r>
          </w:p>
        </w:tc>
      </w:tr>
    </w:tbl>
    <w:p w14:paraId="0A41A17F" w14:textId="77777777" w:rsidR="00E837D3" w:rsidRDefault="00E837D3" w:rsidP="00FA4170">
      <w:pPr>
        <w:rPr>
          <w:shd w:val="clear" w:color="auto" w:fill="FFFFFF"/>
        </w:rPr>
      </w:pPr>
    </w:p>
    <w:p w14:paraId="41E17A56" w14:textId="4EE82D24" w:rsidR="00AB1C82" w:rsidRDefault="00AB1C82" w:rsidP="00FA417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Al finalizar la semana deberá entregar un documento donde se detallan los siguientes puntos:</w:t>
      </w:r>
    </w:p>
    <w:p w14:paraId="3C18A914" w14:textId="77777777" w:rsidR="00E837D3" w:rsidRDefault="00E837D3" w:rsidP="00FA4170">
      <w:pPr>
        <w:rPr>
          <w:shd w:val="clear" w:color="auto" w:fill="FFFFFF"/>
        </w:rPr>
      </w:pPr>
    </w:p>
    <w:p w14:paraId="3CCE2166" w14:textId="2ED2D0F3" w:rsidR="00114148" w:rsidRDefault="00114148" w:rsidP="004E2773">
      <w:pPr>
        <w:pStyle w:val="ListParagraph"/>
        <w:numPr>
          <w:ilvl w:val="0"/>
          <w:numId w:val="26"/>
        </w:numPr>
      </w:pPr>
      <w:r>
        <w:t>Proponer</w:t>
      </w:r>
      <w:r w:rsidR="00AB1C82" w:rsidRPr="004E2773">
        <w:t xml:space="preserve"> al menos tres preguntas/problemas que estarían interesados en responder.</w:t>
      </w:r>
      <w:r>
        <w:t xml:space="preserve"> Al describir las preguntas explicar:</w:t>
      </w:r>
    </w:p>
    <w:p w14:paraId="724AFD77" w14:textId="46C6B1A2" w:rsidR="00114148" w:rsidRDefault="00114148" w:rsidP="00114148">
      <w:pPr>
        <w:pStyle w:val="ListParagraph"/>
        <w:numPr>
          <w:ilvl w:val="1"/>
          <w:numId w:val="26"/>
        </w:numPr>
      </w:pPr>
      <w:r>
        <w:t>Su</w:t>
      </w:r>
      <w:r w:rsidR="004E2773" w:rsidRPr="004E2773">
        <w:t xml:space="preserve"> motivación para responderla</w:t>
      </w:r>
      <w:r w:rsidR="0066114B">
        <w:t>.</w:t>
      </w:r>
      <w:r w:rsidR="00AB1C82" w:rsidRPr="004E2773">
        <w:t xml:space="preserve"> </w:t>
      </w:r>
    </w:p>
    <w:p w14:paraId="2774C52D" w14:textId="75864C0A" w:rsidR="00114148" w:rsidRDefault="00114148" w:rsidP="00114148">
      <w:pPr>
        <w:pStyle w:val="ListParagraph"/>
        <w:numPr>
          <w:ilvl w:val="1"/>
          <w:numId w:val="26"/>
        </w:numPr>
      </w:pPr>
      <w:r>
        <w:t>Explicar porque pertenecen al área de aprendizaje no supervisado.</w:t>
      </w:r>
    </w:p>
    <w:p w14:paraId="3C2008A7" w14:textId="2B6F3202" w:rsidR="00592EE0" w:rsidRPr="00BF4D71" w:rsidRDefault="00BC5963" w:rsidP="00114148">
      <w:pPr>
        <w:pStyle w:val="ListParagraph"/>
        <w:numPr>
          <w:ilvl w:val="1"/>
          <w:numId w:val="26"/>
        </w:numPr>
      </w:pPr>
      <w:r w:rsidRPr="00BF4D71">
        <w:t>Identificar el potencial cliente interesado: Sector Privado (por ej.: empresa de telecomunicaciones, empresa agroindustria, etc.), Sector Público (</w:t>
      </w:r>
      <w:r w:rsidRPr="00BF4D71">
        <w:t>por ej</w:t>
      </w:r>
      <w:r w:rsidRPr="00BF4D71">
        <w:t>.</w:t>
      </w:r>
      <w:r w:rsidRPr="00BF4D71">
        <w:t>:</w:t>
      </w:r>
      <w:r w:rsidRPr="00BF4D71">
        <w:t xml:space="preserve"> gobierno, nacional, alcaldía, etc.) o Sector No Gubernamental (</w:t>
      </w:r>
      <w:r w:rsidRPr="00BF4D71">
        <w:t xml:space="preserve">por ej.: </w:t>
      </w:r>
      <w:r w:rsidRPr="00BF4D71">
        <w:t xml:space="preserve"> ONG, etc.)</w:t>
      </w:r>
    </w:p>
    <w:p w14:paraId="41592450" w14:textId="77777777" w:rsidR="00114148" w:rsidRDefault="00AB1C82" w:rsidP="004E2773">
      <w:pPr>
        <w:pStyle w:val="ListParagraph"/>
        <w:numPr>
          <w:ilvl w:val="0"/>
          <w:numId w:val="26"/>
        </w:numPr>
      </w:pPr>
      <w:r w:rsidRPr="004E2773">
        <w:t>Examin</w:t>
      </w:r>
      <w:r w:rsidR="00F0266A">
        <w:t>ar</w:t>
      </w:r>
      <w:r w:rsidRPr="004E2773">
        <w:t xml:space="preserve"> la factibilidad de conseguir datos para responder cada una de las preguntas</w:t>
      </w:r>
      <w:r w:rsidR="00114148">
        <w:t>:</w:t>
      </w:r>
    </w:p>
    <w:p w14:paraId="6BE9E62D" w14:textId="77777777" w:rsidR="00114148" w:rsidRDefault="00AB1C82" w:rsidP="00114148">
      <w:pPr>
        <w:pStyle w:val="ListParagraph"/>
        <w:numPr>
          <w:ilvl w:val="1"/>
          <w:numId w:val="26"/>
        </w:numPr>
      </w:pPr>
      <w:r w:rsidRPr="004E2773">
        <w:t>Describ</w:t>
      </w:r>
      <w:r w:rsidR="00F0266A">
        <w:t>ir</w:t>
      </w:r>
      <w:r w:rsidRPr="004E2773">
        <w:t xml:space="preserve"> la fuente de donde los obtendría </w:t>
      </w:r>
    </w:p>
    <w:p w14:paraId="727B09D5" w14:textId="34308717" w:rsidR="00AB1C82" w:rsidRPr="004E2773" w:rsidRDefault="00114148" w:rsidP="00114148">
      <w:pPr>
        <w:pStyle w:val="ListParagraph"/>
        <w:numPr>
          <w:ilvl w:val="1"/>
          <w:numId w:val="26"/>
        </w:numPr>
      </w:pPr>
      <w:r>
        <w:t xml:space="preserve">Evaluar si </w:t>
      </w:r>
      <w:r w:rsidR="004E2773" w:rsidRPr="004E2773">
        <w:t xml:space="preserve">existen </w:t>
      </w:r>
      <w:r>
        <w:t>barreras</w:t>
      </w:r>
      <w:r w:rsidR="004E2773" w:rsidRPr="004E2773">
        <w:t xml:space="preserve"> o no para obtenerlos</w:t>
      </w:r>
      <w:r w:rsidR="00AB1C82" w:rsidRPr="004E2773">
        <w:t>.</w:t>
      </w:r>
      <w:r w:rsidR="004E2773" w:rsidRPr="004E2773">
        <w:t xml:space="preserve"> </w:t>
      </w:r>
      <w:r>
        <w:t>Recordar que l</w:t>
      </w:r>
      <w:r w:rsidR="004E2773" w:rsidRPr="004E2773">
        <w:t>os datos deben ser originales.</w:t>
      </w:r>
    </w:p>
    <w:p w14:paraId="6A6CF659" w14:textId="6581D6D8" w:rsidR="00AB1C82" w:rsidRPr="004E2773" w:rsidRDefault="004E2773" w:rsidP="004E2773">
      <w:pPr>
        <w:pStyle w:val="ListParagraph"/>
        <w:numPr>
          <w:ilvl w:val="0"/>
          <w:numId w:val="26"/>
        </w:numPr>
      </w:pPr>
      <w:r w:rsidRPr="004E2773">
        <w:t>Defin</w:t>
      </w:r>
      <w:r w:rsidR="00F0266A">
        <w:t>ir</w:t>
      </w:r>
      <w:r w:rsidRPr="004E2773">
        <w:t xml:space="preserve"> los miembros del grupo y el rol que cada uno </w:t>
      </w:r>
      <w:r w:rsidR="00EC3784">
        <w:t>ocupar</w:t>
      </w:r>
      <w:r w:rsidRPr="004E2773">
        <w:t>á en el desarrollo del proyecto.</w:t>
      </w:r>
    </w:p>
    <w:p w14:paraId="6E0EA1CE" w14:textId="6886AE42" w:rsidR="00377706" w:rsidRDefault="00377706" w:rsidP="00377706">
      <w:pPr>
        <w:rPr>
          <w:lang w:val="es-ES"/>
        </w:rPr>
      </w:pPr>
    </w:p>
    <w:p w14:paraId="0872E226" w14:textId="289208FC" w:rsidR="00AE1873" w:rsidRPr="00E837D3" w:rsidRDefault="004E2773" w:rsidP="002C14F2">
      <w:r w:rsidRPr="005577A4">
        <w:t xml:space="preserve">El documento no debe exceder 3 páginas, excluidas las referencias. Los envíos deben hacerse en PDF a través de </w:t>
      </w:r>
      <w:proofErr w:type="spellStart"/>
      <w:r>
        <w:t>C</w:t>
      </w:r>
      <w:r w:rsidRPr="005577A4">
        <w:t>oursera</w:t>
      </w:r>
      <w:proofErr w:type="spellEnd"/>
      <w:r w:rsidRPr="005577A4">
        <w:t>. Utili</w:t>
      </w:r>
      <w:r w:rsidR="00F0266A">
        <w:t>zar</w:t>
      </w:r>
      <w:r w:rsidRPr="005577A4">
        <w:t xml:space="preserve"> una fuente estándar (</w:t>
      </w:r>
      <w:r>
        <w:t>T</w:t>
      </w:r>
      <w:r w:rsidRPr="005577A4">
        <w:t xml:space="preserve">imes o </w:t>
      </w:r>
      <w:r>
        <w:t>A</w:t>
      </w:r>
      <w:r w:rsidRPr="005577A4">
        <w:t>rial) de 11 o 12 puntos. Puede elegir cualquier estilo de referencia que desee (Chicago, APA, MLA, etc.); el único requisito es que sea correcto y consistente.</w:t>
      </w:r>
    </w:p>
    <w:p w14:paraId="61A350B8" w14:textId="77777777" w:rsidR="00A57730" w:rsidRDefault="00A57730" w:rsidP="00A57730">
      <w:pPr>
        <w:pStyle w:val="Title"/>
      </w:pPr>
    </w:p>
    <w:p w14:paraId="515C83BA" w14:textId="77777777" w:rsidR="005B3991" w:rsidRPr="000072FE" w:rsidRDefault="005B3991" w:rsidP="000072FE">
      <w:pPr>
        <w:tabs>
          <w:tab w:val="left" w:pos="2880"/>
        </w:tabs>
        <w:rPr>
          <w:rFonts w:ascii="Antenna Bold" w:hAnsi="Antenna Bold"/>
        </w:rPr>
      </w:pPr>
    </w:p>
    <w:sectPr w:rsidR="005B3991" w:rsidRPr="000072FE" w:rsidSect="00B77CDA">
      <w:headerReference w:type="default" r:id="rId12"/>
      <w:footerReference w:type="default" r:id="rId13"/>
      <w:headerReference w:type="first" r:id="rId14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A685" w14:textId="77777777" w:rsidR="001C499C" w:rsidRDefault="001C499C" w:rsidP="000072FE">
      <w:pPr>
        <w:spacing w:line="240" w:lineRule="auto"/>
      </w:pPr>
      <w:r>
        <w:separator/>
      </w:r>
    </w:p>
  </w:endnote>
  <w:endnote w:type="continuationSeparator" w:id="0">
    <w:p w14:paraId="19F3EE39" w14:textId="77777777" w:rsidR="001C499C" w:rsidRDefault="001C499C" w:rsidP="00007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12767C7B" w:rsidR="00C14538" w:rsidRDefault="00B34C27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D76A269" wp14:editId="52379E4D">
              <wp:simplePos x="0" y="0"/>
              <wp:positionH relativeFrom="column">
                <wp:posOffset>1817370</wp:posOffset>
              </wp:positionH>
              <wp:positionV relativeFrom="paragraph">
                <wp:posOffset>14605</wp:posOffset>
              </wp:positionV>
              <wp:extent cx="3982085" cy="330835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85" cy="33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8AB65A3" wp14:editId="3D1B0FBD">
              <wp:simplePos x="0" y="0"/>
              <wp:positionH relativeFrom="column">
                <wp:posOffset>-6350</wp:posOffset>
              </wp:positionH>
              <wp:positionV relativeFrom="paragraph">
                <wp:posOffset>15240</wp:posOffset>
              </wp:positionV>
              <wp:extent cx="1770547" cy="238125"/>
              <wp:effectExtent l="0" t="0" r="1270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62421" b="27898"/>
                      <a:stretch/>
                    </pic:blipFill>
                    <pic:spPr bwMode="auto">
                      <a:xfrm>
                        <a:off x="0" y="0"/>
                        <a:ext cx="1770547" cy="2381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1453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9B8F94" wp14:editId="66DFF2CF">
                  <wp:simplePos x="0" y="0"/>
                  <wp:positionH relativeFrom="rightMargin">
                    <wp:posOffset>165100</wp:posOffset>
                  </wp:positionH>
                  <wp:positionV relativeFrom="bottomMargin">
                    <wp:posOffset>-533317</wp:posOffset>
                  </wp:positionV>
                  <wp:extent cx="565785" cy="359228"/>
                  <wp:effectExtent l="0" t="0" r="0" b="952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5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38A" w14:textId="77777777" w:rsidR="00BC0940" w:rsidRDefault="00BC09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2D9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662D9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662D9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13pt;margin-top:-42pt;width:44.55pt;height:28.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" filled="f" fillcolor="#c0504d" stroked="f" strokecolor="#5c83b4" strokeweight="2.25pt">
                  <v:textbox inset=",0,,0">
                    <w:txbxContent>
                      <w:p w14:paraId="4F16A38A" w14:textId="77777777" w:rsidR="00BC0940" w:rsidRDefault="00BC09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2D9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662D9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662D9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E7D1EAE" w14:textId="77777777" w:rsid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</w:p>
      <w:p w14:paraId="210EFB67" w14:textId="77777777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77777777" w:rsidR="00C14538" w:rsidRP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77777777" w:rsidR="00E91EBE" w:rsidRDefault="005C56A1" w:rsidP="005C56A1">
        <w:pPr>
          <w:pStyle w:val="Footer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3F0A" w14:textId="77777777" w:rsidR="001C499C" w:rsidRDefault="001C499C" w:rsidP="000072FE">
      <w:pPr>
        <w:spacing w:line="240" w:lineRule="auto"/>
      </w:pPr>
      <w:r>
        <w:separator/>
      </w:r>
    </w:p>
  </w:footnote>
  <w:footnote w:type="continuationSeparator" w:id="0">
    <w:p w14:paraId="431D59F4" w14:textId="77777777" w:rsidR="001C499C" w:rsidRDefault="001C499C" w:rsidP="00007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97C2" w14:textId="77777777" w:rsidR="004C4A7B" w:rsidRPr="004C4A7B" w:rsidRDefault="004C4A7B" w:rsidP="004C4A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E2D94" wp14:editId="18484592">
          <wp:simplePos x="0" y="0"/>
          <wp:positionH relativeFrom="column">
            <wp:posOffset>-3175</wp:posOffset>
          </wp:positionH>
          <wp:positionV relativeFrom="paragraph">
            <wp:posOffset>253365</wp:posOffset>
          </wp:positionV>
          <wp:extent cx="5791835" cy="577850"/>
          <wp:effectExtent l="0" t="0" r="0" b="0"/>
          <wp:wrapThrough wrapText="bothSides">
            <wp:wrapPolygon edited="0">
              <wp:start x="2629" y="0"/>
              <wp:lineTo x="2202" y="4273"/>
              <wp:lineTo x="2202" y="9257"/>
              <wp:lineTo x="0" y="12105"/>
              <wp:lineTo x="0" y="20651"/>
              <wp:lineTo x="5257" y="20651"/>
              <wp:lineTo x="21527" y="15666"/>
              <wp:lineTo x="21527" y="9257"/>
              <wp:lineTo x="3339" y="0"/>
              <wp:lineTo x="2629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7B1" w14:textId="46B7450B" w:rsidR="00C17F89" w:rsidRDefault="00B77CDA" w:rsidP="00445307">
    <w:pPr>
      <w:pStyle w:val="Header"/>
      <w:ind w:left="-1701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6BBFB82" wp14:editId="30C92F78">
          <wp:simplePos x="0" y="0"/>
          <wp:positionH relativeFrom="column">
            <wp:posOffset>-1080135</wp:posOffset>
          </wp:positionH>
          <wp:positionV relativeFrom="paragraph">
            <wp:posOffset>-26035</wp:posOffset>
          </wp:positionV>
          <wp:extent cx="7807960" cy="5534025"/>
          <wp:effectExtent l="0" t="0" r="2540" b="9525"/>
          <wp:wrapThrough wrapText="bothSides">
            <wp:wrapPolygon edited="0">
              <wp:start x="0" y="0"/>
              <wp:lineTo x="0" y="21563"/>
              <wp:lineTo x="21238" y="21563"/>
              <wp:lineTo x="21449" y="21414"/>
              <wp:lineTo x="21554" y="21117"/>
              <wp:lineTo x="21554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7960" cy="553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35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7748"/>
    <w:multiLevelType w:val="hybridMultilevel"/>
    <w:tmpl w:val="D1B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0D4"/>
    <w:multiLevelType w:val="hybridMultilevel"/>
    <w:tmpl w:val="219E1A3E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E0235AE"/>
    <w:multiLevelType w:val="hybridMultilevel"/>
    <w:tmpl w:val="1DACA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B2B113D"/>
    <w:multiLevelType w:val="hybridMultilevel"/>
    <w:tmpl w:val="F178526E"/>
    <w:lvl w:ilvl="0" w:tplc="DDA21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A504B"/>
    <w:multiLevelType w:val="hybridMultilevel"/>
    <w:tmpl w:val="12F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C2B4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16"/>
  </w:num>
  <w:num w:numId="9">
    <w:abstractNumId w:val="14"/>
  </w:num>
  <w:num w:numId="10">
    <w:abstractNumId w:val="13"/>
  </w:num>
  <w:num w:numId="11">
    <w:abstractNumId w:val="18"/>
  </w:num>
  <w:num w:numId="12">
    <w:abstractNumId w:val="21"/>
  </w:num>
  <w:num w:numId="13">
    <w:abstractNumId w:val="17"/>
  </w:num>
  <w:num w:numId="14">
    <w:abstractNumId w:val="4"/>
  </w:num>
  <w:num w:numId="15">
    <w:abstractNumId w:val="8"/>
  </w:num>
  <w:num w:numId="16">
    <w:abstractNumId w:val="20"/>
  </w:num>
  <w:num w:numId="17">
    <w:abstractNumId w:val="23"/>
  </w:num>
  <w:num w:numId="18">
    <w:abstractNumId w:val="0"/>
  </w:num>
  <w:num w:numId="19">
    <w:abstractNumId w:val="13"/>
  </w:num>
  <w:num w:numId="20">
    <w:abstractNumId w:val="5"/>
  </w:num>
  <w:num w:numId="21">
    <w:abstractNumId w:val="1"/>
  </w:num>
  <w:num w:numId="22">
    <w:abstractNumId w:val="13"/>
  </w:num>
  <w:num w:numId="23">
    <w:abstractNumId w:val="15"/>
  </w:num>
  <w:num w:numId="24">
    <w:abstractNumId w:val="19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002B"/>
    <w:rsid w:val="000072FE"/>
    <w:rsid w:val="0001438C"/>
    <w:rsid w:val="00025DBA"/>
    <w:rsid w:val="000F139C"/>
    <w:rsid w:val="00107A1F"/>
    <w:rsid w:val="001101A0"/>
    <w:rsid w:val="00114148"/>
    <w:rsid w:val="001233D1"/>
    <w:rsid w:val="001506D7"/>
    <w:rsid w:val="0016464E"/>
    <w:rsid w:val="001C499C"/>
    <w:rsid w:val="001E5C24"/>
    <w:rsid w:val="00232673"/>
    <w:rsid w:val="00237B22"/>
    <w:rsid w:val="00246631"/>
    <w:rsid w:val="00251A75"/>
    <w:rsid w:val="002C14F2"/>
    <w:rsid w:val="002D18BD"/>
    <w:rsid w:val="002F47F9"/>
    <w:rsid w:val="00331EF6"/>
    <w:rsid w:val="003559BD"/>
    <w:rsid w:val="00374B27"/>
    <w:rsid w:val="00377706"/>
    <w:rsid w:val="003C7994"/>
    <w:rsid w:val="00445307"/>
    <w:rsid w:val="00445C98"/>
    <w:rsid w:val="004531EE"/>
    <w:rsid w:val="0048389B"/>
    <w:rsid w:val="004B5E40"/>
    <w:rsid w:val="004C4A7B"/>
    <w:rsid w:val="004D44CE"/>
    <w:rsid w:val="004E2773"/>
    <w:rsid w:val="004F1C5E"/>
    <w:rsid w:val="00506EC0"/>
    <w:rsid w:val="0052695D"/>
    <w:rsid w:val="005445BC"/>
    <w:rsid w:val="00592579"/>
    <w:rsid w:val="00592EE0"/>
    <w:rsid w:val="005A1D36"/>
    <w:rsid w:val="005B3991"/>
    <w:rsid w:val="005C56A1"/>
    <w:rsid w:val="0066114B"/>
    <w:rsid w:val="006652CD"/>
    <w:rsid w:val="006A5E61"/>
    <w:rsid w:val="006A755B"/>
    <w:rsid w:val="006B0FCB"/>
    <w:rsid w:val="00746DB5"/>
    <w:rsid w:val="00787F7A"/>
    <w:rsid w:val="007F548B"/>
    <w:rsid w:val="00807FD4"/>
    <w:rsid w:val="00821A5A"/>
    <w:rsid w:val="008552EA"/>
    <w:rsid w:val="00880EA2"/>
    <w:rsid w:val="008827CE"/>
    <w:rsid w:val="008A6DC6"/>
    <w:rsid w:val="008C5B7A"/>
    <w:rsid w:val="00931613"/>
    <w:rsid w:val="009661A2"/>
    <w:rsid w:val="00984CCB"/>
    <w:rsid w:val="009A45CC"/>
    <w:rsid w:val="009D2992"/>
    <w:rsid w:val="009D5B2F"/>
    <w:rsid w:val="009E0719"/>
    <w:rsid w:val="00A32688"/>
    <w:rsid w:val="00A57730"/>
    <w:rsid w:val="00A71195"/>
    <w:rsid w:val="00A830FE"/>
    <w:rsid w:val="00AB1C82"/>
    <w:rsid w:val="00AB78A7"/>
    <w:rsid w:val="00AE1873"/>
    <w:rsid w:val="00AF6D3D"/>
    <w:rsid w:val="00B34C27"/>
    <w:rsid w:val="00B4400A"/>
    <w:rsid w:val="00B77CDA"/>
    <w:rsid w:val="00BC0940"/>
    <w:rsid w:val="00BC5963"/>
    <w:rsid w:val="00BD37EE"/>
    <w:rsid w:val="00BE2528"/>
    <w:rsid w:val="00BF4D71"/>
    <w:rsid w:val="00C14538"/>
    <w:rsid w:val="00C1575B"/>
    <w:rsid w:val="00C17F89"/>
    <w:rsid w:val="00C2222B"/>
    <w:rsid w:val="00C94E6E"/>
    <w:rsid w:val="00CB4FFC"/>
    <w:rsid w:val="00CE0213"/>
    <w:rsid w:val="00CF4A85"/>
    <w:rsid w:val="00D10CCD"/>
    <w:rsid w:val="00D530C6"/>
    <w:rsid w:val="00D66A1C"/>
    <w:rsid w:val="00D71266"/>
    <w:rsid w:val="00DC13BF"/>
    <w:rsid w:val="00E837D3"/>
    <w:rsid w:val="00E91EBE"/>
    <w:rsid w:val="00EA1945"/>
    <w:rsid w:val="00EC3784"/>
    <w:rsid w:val="00F0266A"/>
    <w:rsid w:val="00F205C7"/>
    <w:rsid w:val="00F5094D"/>
    <w:rsid w:val="00F95C72"/>
    <w:rsid w:val="00FA4170"/>
    <w:rsid w:val="00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1D21"/>
  <w15:chartTrackingRefBased/>
  <w15:docId w15:val="{1491BF48-CED6-484F-B5FB-37D695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A7"/>
    <w:pPr>
      <w:spacing w:before="100" w:after="0" w:line="350" w:lineRule="exact"/>
      <w:jc w:val="both"/>
    </w:pPr>
    <w:rPr>
      <w:rFonts w:ascii="Antenna Light" w:eastAsiaTheme="minorEastAsia" w:hAnsi="Antenna Light"/>
      <w:color w:val="000000" w:themeColor="text1"/>
      <w:sz w:val="1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662D9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4C216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9C"/>
    <w:pPr>
      <w:numPr>
        <w:ilvl w:val="1"/>
      </w:numPr>
      <w:spacing w:before="360" w:after="360"/>
    </w:pPr>
    <w:rPr>
      <w:color w:val="F7941E" w:themeColor="accen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139C"/>
    <w:rPr>
      <w:rFonts w:ascii="Antenna Light" w:eastAsiaTheme="minorEastAsia" w:hAnsi="Antenna Light"/>
      <w:color w:val="F7941E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34C27"/>
    <w:pPr>
      <w:spacing w:before="240" w:after="240" w:line="360" w:lineRule="auto"/>
      <w:ind w:right="113"/>
      <w:contextualSpacing/>
      <w:jc w:val="left"/>
    </w:pPr>
    <w:rPr>
      <w:color w:val="948A54" w:themeColor="background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662D9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DC13BF"/>
    <w:rPr>
      <w:rFonts w:ascii="Antenna Regular" w:eastAsiaTheme="minorEastAsia" w:hAnsi="Antenna Regular"/>
      <w:i/>
      <w:iCs/>
      <w:color w:val="662D91" w:themeColor="accent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3991"/>
    <w:rPr>
      <w:rFonts w:ascii="Antenna Light" w:eastAsiaTheme="majorEastAsia" w:hAnsi="Antenna Light" w:cstheme="majorBidi"/>
      <w:b/>
      <w:color w:val="4C216C" w:themeColor="accent2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33D1"/>
    <w:rPr>
      <w:b/>
      <w:i/>
      <w:iCs/>
      <w:color w:val="CF7775" w:themeColor="accent6" w:themeTint="99"/>
    </w:rPr>
  </w:style>
  <w:style w:type="character" w:styleId="IntenseEmphasis">
    <w:name w:val="Intense Emphasis"/>
    <w:basedOn w:val="DefaultParagraphFont"/>
    <w:uiPriority w:val="21"/>
    <w:qFormat/>
    <w:rsid w:val="005B3991"/>
    <w:rPr>
      <w:rFonts w:ascii="Antenna Regular" w:hAnsi="Antenna Regular"/>
      <w:i/>
      <w:iCs/>
      <w:color w:val="662D91" w:themeColor="accent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5BC"/>
    <w:rPr>
      <w:rFonts w:ascii="Antenna Light" w:eastAsiaTheme="majorEastAsia" w:hAnsi="Antenna Light" w:cstheme="majorBidi"/>
      <w:b/>
      <w:color w:val="662D91" w:themeColor="accent2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1"/>
    <w:pPr>
      <w:pBdr>
        <w:top w:val="single" w:sz="18" w:space="10" w:color="13797C" w:themeColor="accent4" w:themeShade="BF"/>
        <w:left w:val="single" w:sz="18" w:space="4" w:color="13797C" w:themeColor="accent4" w:themeShade="BF"/>
        <w:bottom w:val="single" w:sz="18" w:space="10" w:color="13797C" w:themeColor="accent4" w:themeShade="BF"/>
        <w:right w:val="single" w:sz="18" w:space="4" w:color="13797C" w:themeColor="accent4" w:themeShade="BF"/>
      </w:pBdr>
      <w:shd w:val="pct25" w:color="FDE9D1" w:themeColor="accent1" w:themeTint="33" w:fill="auto"/>
      <w:spacing w:before="360" w:after="360"/>
      <w:ind w:left="864" w:right="864"/>
      <w:jc w:val="center"/>
    </w:pPr>
    <w:rPr>
      <w:i/>
      <w:iCs/>
      <w:color w:val="0F243E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1"/>
    <w:rPr>
      <w:rFonts w:ascii="Antenna Light" w:eastAsiaTheme="minorEastAsia" w:hAnsi="Antenna Light"/>
      <w:i/>
      <w:iCs/>
      <w:color w:val="0F243E" w:themeColor="text2"/>
      <w:sz w:val="18"/>
      <w:szCs w:val="21"/>
      <w:shd w:val="pct25" w:color="FDE9D1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eGrid">
    <w:name w:val="Table Grid"/>
    <w:basedOn w:val="Table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A45CC"/>
    <w:pPr>
      <w:spacing w:after="0" w:line="240" w:lineRule="auto"/>
    </w:pPr>
    <w:rPr>
      <w:color w:val="4C216C" w:themeColor="accent2" w:themeShade="BF"/>
    </w:rPr>
    <w:tblPr>
      <w:tblStyleRowBandSize w:val="1"/>
      <w:tblStyleColBandSize w:val="1"/>
      <w:tblBorders>
        <w:top w:val="single" w:sz="4" w:space="0" w:color="A56CD1" w:themeColor="accent2" w:themeTint="99"/>
        <w:left w:val="single" w:sz="4" w:space="0" w:color="A56CD1" w:themeColor="accent2" w:themeTint="99"/>
        <w:bottom w:val="single" w:sz="4" w:space="0" w:color="A56CD1" w:themeColor="accent2" w:themeTint="99"/>
        <w:right w:val="single" w:sz="4" w:space="0" w:color="A56CD1" w:themeColor="accent2" w:themeTint="99"/>
        <w:insideH w:val="single" w:sz="4" w:space="0" w:color="A56CD1" w:themeColor="accent2" w:themeTint="99"/>
        <w:insideV w:val="single" w:sz="4" w:space="0" w:color="A56CD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56CD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6CD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EF0" w:themeFill="accent2" w:themeFillTint="33"/>
      </w:tcPr>
    </w:tblStylePr>
    <w:tblStylePr w:type="band1Horz">
      <w:tblPr/>
      <w:tcPr>
        <w:shd w:val="clear" w:color="auto" w:fill="E1CEF0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DefaultParagraphFont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DefaultParagraphFont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BookTitle">
    <w:name w:val="Book Title"/>
    <w:basedOn w:val="DefaultParagraphFont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NoSpacing"/>
    <w:link w:val="TituloPortadaCar"/>
    <w:qFormat/>
    <w:rsid w:val="000F139C"/>
    <w:pPr>
      <w:framePr w:hSpace="187" w:wrap="around" w:vAnchor="page" w:hAnchor="margin" w:y="12529"/>
      <w:spacing w:before="360" w:after="360"/>
    </w:pPr>
    <w:rPr>
      <w:color w:val="1AA3A6" w:themeColor="accent4"/>
      <w:sz w:val="40"/>
    </w:rPr>
  </w:style>
  <w:style w:type="character" w:customStyle="1" w:styleId="TituloPortadaCar">
    <w:name w:val="Titulo Portada Car"/>
    <w:basedOn w:val="NoSpacingChar"/>
    <w:link w:val="TituloPortada"/>
    <w:rsid w:val="000F139C"/>
    <w:rPr>
      <w:rFonts w:ascii="Antenna Regular" w:eastAsiaTheme="minorEastAsia" w:hAnsi="Antenna Regular"/>
      <w:color w:val="1AA3A6" w:themeColor="accent4"/>
      <w:sz w:val="40"/>
      <w:szCs w:val="21"/>
    </w:rPr>
  </w:style>
  <w:style w:type="character" w:styleId="SubtleEmphasis">
    <w:name w:val="Subtle Emphasis"/>
    <w:basedOn w:val="DefaultParagraphFont"/>
    <w:uiPriority w:val="19"/>
    <w:qFormat/>
    <w:rsid w:val="001233D1"/>
    <w:rPr>
      <w:b/>
      <w:i/>
      <w:iCs/>
      <w:color w:val="404040" w:themeColor="text1" w:themeTint="BF"/>
    </w:rPr>
  </w:style>
  <w:style w:type="table" w:styleId="GridTable6Colorful-Accent1">
    <w:name w:val="Grid Table 6 Colorful Accent 1"/>
    <w:basedOn w:val="TableNormal"/>
    <w:uiPriority w:val="51"/>
    <w:rsid w:val="00C14538"/>
    <w:pPr>
      <w:spacing w:after="0" w:line="240" w:lineRule="auto"/>
    </w:pPr>
    <w:rPr>
      <w:color w:val="C86F07" w:themeColor="accent1" w:themeShade="BF"/>
    </w:rPr>
    <w:tblPr>
      <w:tblStyleRowBandSize w:val="1"/>
      <w:tblStyleColBandSize w:val="1"/>
      <w:tblBorders>
        <w:top w:val="single" w:sz="4" w:space="0" w:color="FABE77" w:themeColor="accent1" w:themeTint="99"/>
        <w:left w:val="single" w:sz="4" w:space="0" w:color="FABE77" w:themeColor="accent1" w:themeTint="99"/>
        <w:bottom w:val="single" w:sz="4" w:space="0" w:color="FABE77" w:themeColor="accent1" w:themeTint="99"/>
        <w:right w:val="single" w:sz="4" w:space="0" w:color="FABE77" w:themeColor="accent1" w:themeTint="99"/>
        <w:insideH w:val="single" w:sz="4" w:space="0" w:color="FABE77" w:themeColor="accent1" w:themeTint="99"/>
        <w:insideV w:val="single" w:sz="4" w:space="0" w:color="FABE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1" w:themeFillTint="33"/>
      </w:tcPr>
    </w:tblStylePr>
    <w:tblStylePr w:type="band1Horz">
      <w:tblPr/>
      <w:tcPr>
        <w:shd w:val="clear" w:color="auto" w:fill="FDE9D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1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4F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ListTable3-Accent5">
    <w:name w:val="List Table 3 Accent 5"/>
    <w:basedOn w:val="Table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19CDE3" w:themeColor="accent5"/>
        <w:left w:val="single" w:sz="4" w:space="0" w:color="19CDE3" w:themeColor="accent5"/>
        <w:bottom w:val="single" w:sz="4" w:space="0" w:color="19CDE3" w:themeColor="accent5"/>
        <w:right w:val="single" w:sz="4" w:space="0" w:color="19CDE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CDE3" w:themeFill="accent5"/>
      </w:tcPr>
    </w:tblStylePr>
    <w:tblStylePr w:type="lastRow">
      <w:rPr>
        <w:b/>
        <w:bCs/>
      </w:rPr>
      <w:tblPr/>
      <w:tcPr>
        <w:tcBorders>
          <w:top w:val="double" w:sz="4" w:space="0" w:color="19CDE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CDE3" w:themeColor="accent5"/>
          <w:right w:val="single" w:sz="4" w:space="0" w:color="19CDE3" w:themeColor="accent5"/>
        </w:tcBorders>
      </w:tcPr>
    </w:tblStylePr>
    <w:tblStylePr w:type="band1Horz">
      <w:tblPr/>
      <w:tcPr>
        <w:tcBorders>
          <w:top w:val="single" w:sz="4" w:space="0" w:color="19CDE3" w:themeColor="accent5"/>
          <w:bottom w:val="single" w:sz="4" w:space="0" w:color="19CDE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CDE3" w:themeColor="accent5"/>
          <w:left w:val="nil"/>
        </w:tcBorders>
      </w:tcPr>
    </w:tblStylePr>
    <w:tblStylePr w:type="swCell">
      <w:tblPr/>
      <w:tcPr>
        <w:tcBorders>
          <w:top w:val="double" w:sz="4" w:space="0" w:color="19CDE3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8A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B7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A8E815FD47D2BA74F2E7129D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09A5-9254-4862-A999-9D66EFF1700F}"/>
      </w:docPartPr>
      <w:docPartBody>
        <w:p w:rsidR="00440233" w:rsidRDefault="00261167" w:rsidP="00261167">
          <w:pPr>
            <w:pStyle w:val="6437A8E815FD47D2BA74F2E7129D39AD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9"/>
    <w:rsid w:val="000E777A"/>
    <w:rsid w:val="00261167"/>
    <w:rsid w:val="00291703"/>
    <w:rsid w:val="002F012F"/>
    <w:rsid w:val="00440233"/>
    <w:rsid w:val="00445FEF"/>
    <w:rsid w:val="004A56F1"/>
    <w:rsid w:val="004F5B6D"/>
    <w:rsid w:val="005B23EF"/>
    <w:rsid w:val="00C8126F"/>
    <w:rsid w:val="00DD1DB6"/>
    <w:rsid w:val="00E03105"/>
    <w:rsid w:val="00ED7C11"/>
    <w:rsid w:val="00E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A8E815FD47D2BA74F2E7129D39AD">
    <w:name w:val="6437A8E815FD47D2BA74F2E7129D39AD"/>
    <w:rsid w:val="0026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IAD">
      <a:dk1>
        <a:sysClr val="windowText" lastClr="000000"/>
      </a:dk1>
      <a:lt1>
        <a:sysClr val="window" lastClr="FFFFFF"/>
      </a:lt1>
      <a:dk2>
        <a:srgbClr val="0F243E"/>
      </a:dk2>
      <a:lt2>
        <a:srgbClr val="EEECE1"/>
      </a:lt2>
      <a:accent1>
        <a:srgbClr val="F7941E"/>
      </a:accent1>
      <a:accent2>
        <a:srgbClr val="662D91"/>
      </a:accent2>
      <a:accent3>
        <a:srgbClr val="19CDE3"/>
      </a:accent3>
      <a:accent4>
        <a:srgbClr val="1AA3A6"/>
      </a:accent4>
      <a:accent5>
        <a:srgbClr val="19CDE3"/>
      </a:accent5>
      <a:accent6>
        <a:srgbClr val="953734"/>
      </a:accent6>
      <a:hlink>
        <a:srgbClr val="1AA3A6"/>
      </a:hlink>
      <a:folHlink>
        <a:srgbClr val="F10F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000A3-9408-4C5A-8C8F-8D68E619A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AAEE2-FBE1-4444-B6C2-15D524C1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589D52-E8BE-4033-83EC-DBACB8BBBD6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3AA8AB4-0D9D-4BD9-AA6B-6E11952AD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C:\Users\n.hendez\Documents\Plantillas personalizadas de Office\MIAD plantilla.dotx</Template>
  <TotalTime>17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1.</vt:lpstr>
      <vt:lpstr>Guía 1.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Ignacio Martin Sarmiento Barbieri</cp:lastModifiedBy>
  <cp:revision>10</cp:revision>
  <cp:lastPrinted>2021-06-09T17:01:00Z</cp:lastPrinted>
  <dcterms:created xsi:type="dcterms:W3CDTF">2021-10-04T20:55:00Z</dcterms:created>
  <dcterms:modified xsi:type="dcterms:W3CDTF">2021-11-04T16:00:00Z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</Properties>
</file>